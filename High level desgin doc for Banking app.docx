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D30D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736426F" wp14:editId="679F535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A86A81A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1D67C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4C5710" wp14:editId="31514D7B">
                      <wp:extent cx="3528695" cy="1666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6E737F" w14:textId="77777777" w:rsidR="001010E6" w:rsidRDefault="001010E6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Banking application</w:t>
                                  </w:r>
                                </w:p>
                                <w:p w14:paraId="1664FDB2" w14:textId="2C9B179B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 w:rsidR="001010E6"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4C5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" filled="f" stroked="f" strokeweight=".5pt">
                      <v:textbox>
                        <w:txbxContent>
                          <w:p w14:paraId="216E737F" w14:textId="77777777" w:rsidR="001010E6" w:rsidRDefault="001010E6" w:rsidP="00D077E9">
                            <w:pPr>
                              <w:pStyle w:val="Title"/>
                              <w:spacing w:after="0"/>
                            </w:pPr>
                            <w:r>
                              <w:t>Banking application</w:t>
                            </w:r>
                          </w:p>
                          <w:p w14:paraId="1664FDB2" w14:textId="2C9B179B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 w:rsidR="001010E6">
                              <w:t>23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B23E14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9BAC22" wp14:editId="22277A6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EA1F2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33A825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AEBCD94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D941341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742F2D7A1846EE9BD7DCF9B614CA97"/>
              </w:placeholder>
              <w15:appearance w15:val="hidden"/>
            </w:sdtPr>
            <w:sdtContent>
              <w:p w14:paraId="06A6A902" w14:textId="6B3D3C6C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010E6">
                  <w:rPr>
                    <w:rStyle w:val="SubtitleChar"/>
                    <w:b w:val="0"/>
                    <w:noProof/>
                  </w:rPr>
                  <w:t>July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2AE790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F8FAA64" wp14:editId="2588AA8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DA1882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A670B4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E2903B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680DB5A" w14:textId="7609D0E1" w:rsidR="00D077E9" w:rsidRDefault="00000000" w:rsidP="00D077E9">
            <w:sdt>
              <w:sdtPr>
                <w:id w:val="-1740469667"/>
                <w:placeholder>
                  <w:docPart w:val="763C9DB71DD445E09A95383449E585B4"/>
                </w:placeholder>
                <w15:appearance w15:val="hidden"/>
              </w:sdtPr>
              <w:sdtContent>
                <w:proofErr w:type="spellStart"/>
                <w:r w:rsidR="001010E6">
                  <w:t>Ineuron</w:t>
                </w:r>
                <w:proofErr w:type="spellEnd"/>
                <w:r w:rsidR="001010E6">
                  <w:t xml:space="preserve"> internship project</w:t>
                </w:r>
              </w:sdtContent>
            </w:sdt>
          </w:p>
          <w:p w14:paraId="386BCAF0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7386A365DF843B0807A477BF2CEAD2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Your Name</w:t>
                </w:r>
              </w:sdtContent>
            </w:sdt>
          </w:p>
          <w:p w14:paraId="1A55185B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4B3874B" w14:textId="5D903D11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338E1E" wp14:editId="0183993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7D8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A870E5" wp14:editId="6EFFBA4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A07CD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365A2A8E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7E90DD9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A25F23615FC8499484BB7E97D265CE86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3C1F490D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17424BCC" w14:textId="77777777" w:rsidR="00DF027C" w:rsidRDefault="00DF027C" w:rsidP="00DF027C"/>
          <w:sdt>
            <w:sdtPr>
              <w:id w:val="-2056388886"/>
              <w:placeholder>
                <w:docPart w:val="0AF0CC5D25B444B2ABCAAF2CD1A570EF"/>
              </w:placeholder>
              <w:temporary/>
              <w:showingPlcHdr/>
              <w15:appearance w15:val="hidden"/>
            </w:sdtPr>
            <w:sdtContent>
              <w:p w14:paraId="65627CF1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0E600D5C" w14:textId="77777777" w:rsidR="00DF027C" w:rsidRDefault="00DF027C" w:rsidP="00DF027C"/>
          <w:p w14:paraId="15ED33CD" w14:textId="3F65E2A6" w:rsidR="00DF027C" w:rsidRDefault="00DF027C" w:rsidP="00DF027C">
            <w:pPr>
              <w:pStyle w:val="Content"/>
            </w:pPr>
          </w:p>
        </w:tc>
      </w:tr>
      <w:tr w:rsidR="00DF027C" w14:paraId="6E24336A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2C51785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9A6C17" wp14:editId="3631AC03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147B5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9A6C17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<v:textbox>
                        <w:txbxContent>
                          <w:p w14:paraId="397147B5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785D667A" w14:textId="77777777" w:rsidTr="00DF027C">
        <w:trPr>
          <w:trHeight w:val="5931"/>
        </w:trPr>
        <w:tc>
          <w:tcPr>
            <w:tcW w:w="9999" w:type="dxa"/>
          </w:tcPr>
          <w:p w14:paraId="7DD54B23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47535B2342B54750AC2F43AC1598EE26"/>
              </w:placeholder>
              <w:temporary/>
              <w:showingPlcHdr/>
              <w15:appearance w15:val="hidden"/>
            </w:sdtPr>
            <w:sdtContent>
              <w:p w14:paraId="7AB071A0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5E040753" w14:textId="77777777" w:rsidR="00DF027C" w:rsidRDefault="00DF027C" w:rsidP="00DF027C">
            <w:pPr>
              <w:pStyle w:val="Content"/>
            </w:pPr>
          </w:p>
          <w:p w14:paraId="5B99F343" w14:textId="666267F4" w:rsidR="00DF027C" w:rsidRDefault="00DF027C" w:rsidP="00DF027C">
            <w:pPr>
              <w:pStyle w:val="Content"/>
            </w:pPr>
          </w:p>
          <w:p w14:paraId="3C1631B3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3A7D6A22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2314524" w14:textId="77777777" w:rsidR="0087605E" w:rsidRDefault="0087605E" w:rsidP="00DF027C"/>
    <w:p w14:paraId="041A0C26" w14:textId="77777777" w:rsidR="001010E6" w:rsidRDefault="001010E6" w:rsidP="00DF027C"/>
    <w:p w14:paraId="70115052" w14:textId="77777777" w:rsidR="001010E6" w:rsidRDefault="001010E6" w:rsidP="00DF027C"/>
    <w:p w14:paraId="503FBB93" w14:textId="6A058021" w:rsidR="001010E6" w:rsidRDefault="001010E6" w:rsidP="00DF027C">
      <w:r>
        <w:lastRenderedPageBreak/>
        <w:t>Table of content</w:t>
      </w:r>
    </w:p>
    <w:p w14:paraId="3674C0E3" w14:textId="035514C1" w:rsidR="001010E6" w:rsidRDefault="001010E6" w:rsidP="00DF027C">
      <w:r>
        <w:t>1. Introduction</w:t>
      </w:r>
    </w:p>
    <w:p w14:paraId="315848C1" w14:textId="089BA596" w:rsidR="001010E6" w:rsidRDefault="001010E6" w:rsidP="00DF027C">
      <w:r>
        <w:t>2. general purpose</w:t>
      </w:r>
    </w:p>
    <w:p w14:paraId="17F4316B" w14:textId="7937045A" w:rsidR="001010E6" w:rsidRDefault="001010E6" w:rsidP="00DF027C">
      <w:r>
        <w:t>3. design</w:t>
      </w:r>
    </w:p>
    <w:p w14:paraId="0A7667DB" w14:textId="5E40F346" w:rsidR="001010E6" w:rsidRDefault="001010E6" w:rsidP="00DF027C">
      <w:r>
        <w:t>4. KPI</w:t>
      </w:r>
    </w:p>
    <w:p w14:paraId="43762FAF" w14:textId="77777777" w:rsidR="001010E6" w:rsidRPr="00D70D02" w:rsidRDefault="001010E6" w:rsidP="00DF027C"/>
    <w:sectPr w:rsidR="001010E6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571B" w14:textId="77777777" w:rsidR="00D6729B" w:rsidRDefault="00D6729B">
      <w:r>
        <w:separator/>
      </w:r>
    </w:p>
    <w:p w14:paraId="491790C2" w14:textId="77777777" w:rsidR="00D6729B" w:rsidRDefault="00D6729B"/>
  </w:endnote>
  <w:endnote w:type="continuationSeparator" w:id="0">
    <w:p w14:paraId="6A45CB71" w14:textId="77777777" w:rsidR="00D6729B" w:rsidRDefault="00D6729B">
      <w:r>
        <w:continuationSeparator/>
      </w:r>
    </w:p>
    <w:p w14:paraId="129A9E39" w14:textId="77777777" w:rsidR="00D6729B" w:rsidRDefault="00D67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6737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47EFA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F106" w14:textId="77777777" w:rsidR="00D6729B" w:rsidRDefault="00D6729B">
      <w:r>
        <w:separator/>
      </w:r>
    </w:p>
    <w:p w14:paraId="6900564F" w14:textId="77777777" w:rsidR="00D6729B" w:rsidRDefault="00D6729B"/>
  </w:footnote>
  <w:footnote w:type="continuationSeparator" w:id="0">
    <w:p w14:paraId="79C4013D" w14:textId="77777777" w:rsidR="00D6729B" w:rsidRDefault="00D6729B">
      <w:r>
        <w:continuationSeparator/>
      </w:r>
    </w:p>
    <w:p w14:paraId="6F707DD7" w14:textId="77777777" w:rsidR="00D6729B" w:rsidRDefault="00D672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2B1A3A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21820DD" w14:textId="77777777" w:rsidR="00D077E9" w:rsidRDefault="00D077E9">
          <w:pPr>
            <w:pStyle w:val="Header"/>
          </w:pPr>
        </w:p>
      </w:tc>
    </w:tr>
  </w:tbl>
  <w:p w14:paraId="63E0816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E6"/>
    <w:rsid w:val="0002482E"/>
    <w:rsid w:val="00050324"/>
    <w:rsid w:val="000A0150"/>
    <w:rsid w:val="000E63C9"/>
    <w:rsid w:val="001010E6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29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99DD4"/>
  <w15:docId w15:val="{7CF96A15-F7D7-4042-A3F2-22522D56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\AppData\Local\Microsoft\Office\16.0\DTS\en-IN%7b1F7838FB-D391-465E-A373-DDF7CAE08C5F%7d\%7bE4295485-90CC-4AE7-89AB-55F1E9816CA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742F2D7A1846EE9BD7DCF9B61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8148-2342-4C93-B248-9813548A4234}"/>
      </w:docPartPr>
      <w:docPartBody>
        <w:p w:rsidR="00000000" w:rsidRDefault="00000000">
          <w:pPr>
            <w:pStyle w:val="3E742F2D7A1846EE9BD7DCF9B614CA9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63C9DB71DD445E09A95383449E5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0EF4-CF2A-45CF-AB16-A5A9C1AFD1AD}"/>
      </w:docPartPr>
      <w:docPartBody>
        <w:p w:rsidR="00000000" w:rsidRDefault="00000000">
          <w:pPr>
            <w:pStyle w:val="763C9DB71DD445E09A95383449E585B4"/>
          </w:pPr>
          <w:r>
            <w:t>COMPANY NAME</w:t>
          </w:r>
        </w:p>
      </w:docPartBody>
    </w:docPart>
    <w:docPart>
      <w:docPartPr>
        <w:name w:val="17386A365DF843B0807A477BF2CE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BFAD-C4E8-47CA-A178-1EBEE2738C57}"/>
      </w:docPartPr>
      <w:docPartBody>
        <w:p w:rsidR="00000000" w:rsidRDefault="00000000">
          <w:pPr>
            <w:pStyle w:val="17386A365DF843B0807A477BF2CEAD24"/>
          </w:pPr>
          <w:r>
            <w:t>Your Name</w:t>
          </w:r>
        </w:p>
      </w:docPartBody>
    </w:docPart>
    <w:docPart>
      <w:docPartPr>
        <w:name w:val="A25F23615FC8499484BB7E97D265C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85AC2-8306-4C53-A019-87911DF715CA}"/>
      </w:docPartPr>
      <w:docPartBody>
        <w:p w:rsidR="00000000" w:rsidRDefault="00000000">
          <w:pPr>
            <w:pStyle w:val="A25F23615FC8499484BB7E97D265CE86"/>
          </w:pPr>
          <w:r w:rsidRPr="00DF027C">
            <w:t>Subtitle Text Here</w:t>
          </w:r>
        </w:p>
      </w:docPartBody>
    </w:docPart>
    <w:docPart>
      <w:docPartPr>
        <w:name w:val="0AF0CC5D25B444B2ABCAAF2CD1A57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0A1E-3366-44C8-9463-B0B838ACA91B}"/>
      </w:docPartPr>
      <w:docPartBody>
        <w:p w:rsidR="00000000" w:rsidRDefault="00000000">
          <w:pPr>
            <w:pStyle w:val="0AF0CC5D25B444B2ABCAAF2CD1A570EF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47535B2342B54750AC2F43AC1598E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F0A3-69F1-4030-846B-F777C47C7985}"/>
      </w:docPartPr>
      <w:docPartBody>
        <w:p w:rsidR="00000000" w:rsidRDefault="00000000">
          <w:pPr>
            <w:pStyle w:val="47535B2342B54750AC2F43AC1598EE26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C"/>
    <w:rsid w:val="008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lang w:val="en-US" w:eastAsia="en-US"/>
      <w14:ligatures w14:val="none"/>
    </w:rPr>
  </w:style>
  <w:style w:type="paragraph" w:customStyle="1" w:styleId="3E742F2D7A1846EE9BD7DCF9B614CA97">
    <w:name w:val="3E742F2D7A1846EE9BD7DCF9B614CA97"/>
  </w:style>
  <w:style w:type="paragraph" w:customStyle="1" w:styleId="763C9DB71DD445E09A95383449E585B4">
    <w:name w:val="763C9DB71DD445E09A95383449E585B4"/>
  </w:style>
  <w:style w:type="paragraph" w:customStyle="1" w:styleId="17386A365DF843B0807A477BF2CEAD24">
    <w:name w:val="17386A365DF843B0807A477BF2CEAD24"/>
  </w:style>
  <w:style w:type="paragraph" w:customStyle="1" w:styleId="A25F23615FC8499484BB7E97D265CE86">
    <w:name w:val="A25F23615FC8499484BB7E97D265CE86"/>
  </w:style>
  <w:style w:type="paragraph" w:customStyle="1" w:styleId="0AF0CC5D25B444B2ABCAAF2CD1A570EF">
    <w:name w:val="0AF0CC5D25B444B2ABCAAF2CD1A570EF"/>
  </w:style>
  <w:style w:type="paragraph" w:customStyle="1" w:styleId="E73665A7FA084120AB391D399A96AF56">
    <w:name w:val="E73665A7FA084120AB391D399A96AF56"/>
  </w:style>
  <w:style w:type="paragraph" w:customStyle="1" w:styleId="47535B2342B54750AC2F43AC1598EE26">
    <w:name w:val="47535B2342B54750AC2F43AC1598EE26"/>
  </w:style>
  <w:style w:type="paragraph" w:customStyle="1" w:styleId="197AF8810FE747BF89880EE0043B9E7F">
    <w:name w:val="197AF8810FE747BF89880EE0043B9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{E4295485-90CC-4AE7-89AB-55F1E9816CA3}tf16392850_win32</Template>
  <TotalTime>7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 Mone</dc:creator>
  <cp:keywords/>
  <cp:lastModifiedBy>Siddharth Mone</cp:lastModifiedBy>
  <cp:revision>1</cp:revision>
  <cp:lastPrinted>2006-08-01T17:47:00Z</cp:lastPrinted>
  <dcterms:created xsi:type="dcterms:W3CDTF">2023-07-03T12:54:00Z</dcterms:created>
  <dcterms:modified xsi:type="dcterms:W3CDTF">2023-07-03T13:01:00Z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