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009C8" w14:textId="77777777" w:rsidR="00D077E9" w:rsidRDefault="00D077E9" w:rsidP="00D70D02">
      <w:r>
        <w:rPr>
          <w:noProof/>
          <w:lang w:bidi="hi-IN"/>
        </w:rPr>
        <w:drawing>
          <wp:anchor distT="0" distB="0" distL="114300" distR="114300" simplePos="0" relativeHeight="251658240" behindDoc="1" locked="0" layoutInCell="1" allowOverlap="1" wp14:anchorId="796E9976">
            <wp:simplePos x="0" y="0"/>
            <wp:positionH relativeFrom="column">
              <wp:posOffset>-1083945</wp:posOffset>
            </wp:positionH>
            <wp:positionV relativeFrom="page">
              <wp:posOffset>-9525</wp:posOffset>
            </wp:positionV>
            <wp:extent cx="8094345" cy="10086975"/>
            <wp:effectExtent l="19050" t="0" r="1905" b="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4345" cy="1008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0105107E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9B42AC0" w14:textId="77777777" w:rsidR="00D077E9" w:rsidRDefault="00000000" w:rsidP="00D077E9">
            <w:r>
              <w:rPr>
                <w:noProof/>
              </w:rPr>
            </w:r>
            <w:r>
              <w:rPr>
                <w:noProof/>
              </w:rPr>
              <w:pict w14:anchorId="2833EF86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2052" type="#_x0000_t202" style="width:277.85pt;height:131.25pt;visibility:visible;mso-left-percent:-10001;mso-top-percent:-10001;mso-position-horizontal:absolute;mso-position-horizontal-relative:char;mso-position-vertical:absolute;mso-position-vertical-relative:line;mso-left-percent:-10001;mso-top-percent:-10001" filled="f" stroked="f" strokeweight=".5pt">
                  <v:textbox>
                    <w:txbxContent>
                      <w:p w14:paraId="10EB2297" w14:textId="77777777" w:rsidR="001010E6" w:rsidRDefault="001010E6" w:rsidP="00D077E9">
                        <w:pPr>
                          <w:pStyle w:val="Title"/>
                          <w:spacing w:after="0"/>
                        </w:pPr>
                        <w:r>
                          <w:t>Banking application</w:t>
                        </w:r>
                      </w:p>
                      <w:p w14:paraId="279AA30E" w14:textId="77777777" w:rsidR="00D077E9" w:rsidRPr="00D86945" w:rsidRDefault="00D077E9" w:rsidP="00D077E9">
                        <w:pPr>
                          <w:pStyle w:val="Title"/>
                          <w:spacing w:after="0"/>
                        </w:pPr>
                        <w:r w:rsidRPr="00D86945">
                          <w:t>20</w:t>
                        </w:r>
                        <w:r w:rsidR="001010E6">
                          <w:t>23</w:t>
                        </w:r>
                      </w:p>
                    </w:txbxContent>
                  </v:textbox>
                  <w10:wrap type="none"/>
                  <w10:anchorlock/>
                </v:shape>
              </w:pict>
            </w:r>
          </w:p>
          <w:p w14:paraId="3FD8F392" w14:textId="77777777" w:rsidR="00D077E9" w:rsidRDefault="00000000" w:rsidP="00D077E9">
            <w:r>
              <w:rPr>
                <w:noProof/>
              </w:rPr>
            </w:r>
            <w:r>
              <w:rPr>
                <w:noProof/>
              </w:rPr>
              <w:pict w14:anchorId="0E7A6CF9">
                <v:line id="Straight Connector 5" o:spid="_x0000_s2051" alt="text divider" style="visibility:visible;mso-left-percent:-10001;mso-top-percent:-10001;mso-position-horizontal:absolute;mso-position-horizontal-relative:char;mso-position-vertical:absolute;mso-position-vertical-relative:line;mso-left-percent:-10001;mso-top-percent:-10001" from="0,0" to="109.5pt,0" strokecolor="#082a75 [3215]" strokeweight="3pt">
                  <w10:wrap type="none"/>
                  <w10:anchorlock/>
                </v:line>
              </w:pict>
            </w:r>
          </w:p>
        </w:tc>
      </w:tr>
      <w:tr w:rsidR="00D077E9" w14:paraId="20A7CC37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A566D31" w14:textId="77777777" w:rsidR="00D077E9" w:rsidRDefault="00D077E9" w:rsidP="00D077E9">
            <w:pPr>
              <w:rPr>
                <w:noProof/>
              </w:rPr>
            </w:pPr>
          </w:p>
        </w:tc>
      </w:tr>
      <w:tr w:rsidR="00D077E9" w14:paraId="2C377FE4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3E742F2D7A1846EE9BD7DCF9B614CA97"/>
              </w:placeholder>
            </w:sdtPr>
            <w:sdtContent>
              <w:p w14:paraId="60522FFF" w14:textId="3C88AAC2" w:rsidR="00D077E9" w:rsidRDefault="00AC1BFE" w:rsidP="00D077E9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="00D077E9"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="00A66EFA">
                  <w:rPr>
                    <w:rStyle w:val="SubtitleChar"/>
                    <w:b w:val="0"/>
                    <w:noProof/>
                  </w:rPr>
                  <w:t>July 4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14:paraId="4C08378E" w14:textId="77777777" w:rsidR="00D077E9" w:rsidRDefault="00000000" w:rsidP="00D077E9">
            <w:pPr>
              <w:rPr>
                <w:noProof/>
                <w:sz w:val="10"/>
                <w:szCs w:val="10"/>
              </w:rPr>
            </w:pPr>
            <w:r>
              <w:rPr>
                <w:noProof/>
                <w:sz w:val="10"/>
                <w:szCs w:val="10"/>
              </w:rPr>
            </w:r>
            <w:r>
              <w:rPr>
                <w:noProof/>
                <w:sz w:val="10"/>
                <w:szCs w:val="10"/>
              </w:rPr>
              <w:pict w14:anchorId="3BC28FD8">
                <v:line id="Straight Connector 6" o:spid="_x0000_s2050" alt="text divider" style="visibility:visible;mso-left-percent:-10001;mso-top-percent:-10001;mso-position-horizontal:absolute;mso-position-horizontal-relative:char;mso-position-vertical:absolute;mso-position-vertical-relative:line;mso-left-percent:-10001;mso-top-percent:-10001" from="0,0" to="117.65pt,0" strokecolor="#082a75 [3215]" strokeweight="3pt">
                  <w10:wrap type="none"/>
                  <w10:anchorlock/>
                </v:line>
              </w:pict>
            </w:r>
          </w:p>
          <w:p w14:paraId="72482E54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5626545C" w14:textId="77777777"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14:paraId="177F3367" w14:textId="77777777" w:rsidR="00D077E9" w:rsidRDefault="00000000" w:rsidP="00D077E9">
            <w:sdt>
              <w:sdtPr>
                <w:id w:val="-1740469667"/>
                <w:placeholder>
                  <w:docPart w:val="763C9DB71DD445E09A95383449E585B4"/>
                </w:placeholder>
              </w:sdtPr>
              <w:sdtContent>
                <w:proofErr w:type="spellStart"/>
                <w:r w:rsidR="00524C66">
                  <w:t>iN</w:t>
                </w:r>
                <w:r w:rsidR="001010E6">
                  <w:t>euron</w:t>
                </w:r>
                <w:proofErr w:type="spellEnd"/>
                <w:r w:rsidR="001010E6">
                  <w:t xml:space="preserve"> internship project</w:t>
                </w:r>
              </w:sdtContent>
            </w:sdt>
          </w:p>
          <w:p w14:paraId="05E3B211" w14:textId="77777777" w:rsidR="00D077E9" w:rsidRDefault="00D077E9" w:rsidP="00D077E9">
            <w:r w:rsidRPr="00B231E5">
              <w:t xml:space="preserve">Authored </w:t>
            </w:r>
            <w:proofErr w:type="spellStart"/>
            <w:r w:rsidRPr="00B231E5">
              <w:t>by:</w:t>
            </w:r>
            <w:sdt>
              <w:sdtPr>
                <w:alias w:val="Your Name"/>
                <w:tag w:val="Your Name"/>
                <w:id w:val="-180584491"/>
                <w:placeholder>
                  <w:docPart w:val="17386A365DF843B0807A477BF2CEAD24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Content>
                <w:r w:rsidR="002A051F">
                  <w:t>Shikha</w:t>
                </w:r>
                <w:proofErr w:type="spellEnd"/>
                <w:r w:rsidR="002A051F">
                  <w:t xml:space="preserve"> Verma</w:t>
                </w:r>
              </w:sdtContent>
            </w:sdt>
          </w:p>
          <w:p w14:paraId="0B32D9C5" w14:textId="77777777" w:rsidR="00F103E7" w:rsidRDefault="00F103E7" w:rsidP="00F103E7"/>
          <w:p w14:paraId="38D918C2" w14:textId="77777777" w:rsidR="00440917" w:rsidRDefault="00440917" w:rsidP="00440917">
            <w:r>
              <w:lastRenderedPageBreak/>
              <w:t>Table of content</w:t>
            </w:r>
          </w:p>
          <w:p w14:paraId="7B979B2C" w14:textId="77777777" w:rsidR="00F103E7" w:rsidRDefault="00F103E7" w:rsidP="00F103E7">
            <w:r>
              <w:t>1. Introduction</w:t>
            </w:r>
          </w:p>
          <w:p w14:paraId="0228D8E1" w14:textId="77777777" w:rsidR="00F103E7" w:rsidRDefault="00F103E7" w:rsidP="00F103E7">
            <w:r>
              <w:t>2. general purpose</w:t>
            </w:r>
          </w:p>
          <w:p w14:paraId="7414E6CF" w14:textId="77777777" w:rsidR="00F103E7" w:rsidRDefault="00F103E7" w:rsidP="00F103E7">
            <w:r>
              <w:t>3. design</w:t>
            </w:r>
          </w:p>
          <w:p w14:paraId="60E78072" w14:textId="77777777"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14:paraId="09130E65" w14:textId="77777777" w:rsidTr="00DF027C">
        <w:trPr>
          <w:trHeight w:val="3546"/>
        </w:trPr>
        <w:tc>
          <w:tcPr>
            <w:tcW w:w="9999" w:type="dxa"/>
          </w:tcPr>
          <w:p w14:paraId="68320593" w14:textId="77777777" w:rsidR="00DF027C" w:rsidRDefault="00DF027C" w:rsidP="00DF027C">
            <w:pPr>
              <w:pStyle w:val="Content"/>
            </w:pPr>
          </w:p>
          <w:p w14:paraId="620CB7A2" w14:textId="77777777" w:rsidR="00752C07" w:rsidRDefault="00752C07" w:rsidP="00DF027C">
            <w:pPr>
              <w:pStyle w:val="Content"/>
            </w:pPr>
          </w:p>
          <w:p w14:paraId="1CEDBCE3" w14:textId="77777777" w:rsidR="00752C07" w:rsidRDefault="00752C07" w:rsidP="00DF027C">
            <w:pPr>
              <w:pStyle w:val="Content"/>
            </w:pPr>
          </w:p>
          <w:p w14:paraId="67740DAE" w14:textId="77777777" w:rsidR="00752C07" w:rsidRDefault="00752C07" w:rsidP="00DF027C">
            <w:pPr>
              <w:pStyle w:val="Content"/>
            </w:pPr>
          </w:p>
          <w:p w14:paraId="6A3DB568" w14:textId="77777777" w:rsidR="00752C07" w:rsidRDefault="00752C07" w:rsidP="00DF027C">
            <w:pPr>
              <w:pStyle w:val="Content"/>
            </w:pPr>
          </w:p>
          <w:p w14:paraId="5C6557E2" w14:textId="77777777" w:rsidR="00752C07" w:rsidRDefault="00752C07" w:rsidP="00DF027C">
            <w:pPr>
              <w:pStyle w:val="Content"/>
            </w:pPr>
          </w:p>
          <w:p w14:paraId="36E951AB" w14:textId="77777777" w:rsidR="00752C07" w:rsidRDefault="00752C07" w:rsidP="00DF027C">
            <w:pPr>
              <w:pStyle w:val="Content"/>
            </w:pPr>
          </w:p>
          <w:p w14:paraId="2FEEDB6C" w14:textId="77777777" w:rsidR="00752C07" w:rsidRDefault="00752C07" w:rsidP="00DF027C">
            <w:pPr>
              <w:pStyle w:val="Content"/>
            </w:pPr>
          </w:p>
          <w:p w14:paraId="796490F4" w14:textId="77777777" w:rsidR="00752C07" w:rsidRDefault="00752C07" w:rsidP="00DF027C">
            <w:pPr>
              <w:pStyle w:val="Content"/>
            </w:pPr>
          </w:p>
          <w:p w14:paraId="2219CEDD" w14:textId="77777777" w:rsidR="00752C07" w:rsidRDefault="00752C07" w:rsidP="00DF027C">
            <w:pPr>
              <w:pStyle w:val="Content"/>
            </w:pPr>
          </w:p>
          <w:p w14:paraId="5321AF41" w14:textId="77777777" w:rsidR="00752C07" w:rsidRDefault="00752C07" w:rsidP="00DF027C">
            <w:pPr>
              <w:pStyle w:val="Content"/>
            </w:pPr>
          </w:p>
          <w:p w14:paraId="4E4D2894" w14:textId="77777777" w:rsidR="00752C07" w:rsidRDefault="00752C07" w:rsidP="00DF027C">
            <w:pPr>
              <w:pStyle w:val="Content"/>
            </w:pPr>
          </w:p>
          <w:p w14:paraId="011A990D" w14:textId="77777777" w:rsidR="00752C07" w:rsidRDefault="00752C07" w:rsidP="00DF027C">
            <w:pPr>
              <w:pStyle w:val="Content"/>
            </w:pPr>
          </w:p>
          <w:p w14:paraId="746E2EAF" w14:textId="77777777" w:rsidR="00752C07" w:rsidRDefault="00752C07" w:rsidP="00DF027C">
            <w:pPr>
              <w:pStyle w:val="Content"/>
            </w:pPr>
          </w:p>
          <w:p w14:paraId="4201DACC" w14:textId="77777777" w:rsidR="00752C07" w:rsidRDefault="00752C07" w:rsidP="00DF027C">
            <w:pPr>
              <w:pStyle w:val="Content"/>
            </w:pPr>
          </w:p>
          <w:p w14:paraId="5C33A6CA" w14:textId="77777777" w:rsidR="00752C07" w:rsidRDefault="00752C07" w:rsidP="00DF027C">
            <w:pPr>
              <w:pStyle w:val="Content"/>
            </w:pPr>
          </w:p>
          <w:p w14:paraId="449275B0" w14:textId="77777777" w:rsidR="00752C07" w:rsidRDefault="00752C07" w:rsidP="00DF027C">
            <w:pPr>
              <w:pStyle w:val="Content"/>
            </w:pPr>
          </w:p>
          <w:p w14:paraId="41B9C6C4" w14:textId="77777777" w:rsidR="00752C07" w:rsidRDefault="00752C07" w:rsidP="00DF027C">
            <w:pPr>
              <w:pStyle w:val="Content"/>
            </w:pPr>
          </w:p>
          <w:p w14:paraId="0F0B2147" w14:textId="77777777" w:rsidR="00752C07" w:rsidRDefault="00752C07" w:rsidP="00DF027C">
            <w:pPr>
              <w:pStyle w:val="Content"/>
            </w:pPr>
          </w:p>
          <w:p w14:paraId="39084CA0" w14:textId="77777777" w:rsidR="00752C07" w:rsidRDefault="00752C07" w:rsidP="00DF027C">
            <w:pPr>
              <w:pStyle w:val="Content"/>
            </w:pPr>
          </w:p>
          <w:p w14:paraId="0E7079EF" w14:textId="77777777" w:rsidR="00752C07" w:rsidRDefault="00752C07" w:rsidP="00DF027C">
            <w:pPr>
              <w:pStyle w:val="Content"/>
            </w:pPr>
          </w:p>
          <w:p w14:paraId="0C027735" w14:textId="77777777" w:rsidR="00752C07" w:rsidRDefault="00752C07" w:rsidP="00DF027C">
            <w:pPr>
              <w:pStyle w:val="Content"/>
            </w:pPr>
          </w:p>
          <w:p w14:paraId="55A3D444" w14:textId="77777777" w:rsidR="00752C07" w:rsidRDefault="00752C07" w:rsidP="00DF027C">
            <w:pPr>
              <w:pStyle w:val="Content"/>
            </w:pPr>
          </w:p>
        </w:tc>
      </w:tr>
      <w:tr w:rsidR="00752C07" w14:paraId="5F5BF9E0" w14:textId="77777777" w:rsidTr="00DF027C">
        <w:trPr>
          <w:trHeight w:val="3546"/>
        </w:trPr>
        <w:tc>
          <w:tcPr>
            <w:tcW w:w="9999" w:type="dxa"/>
          </w:tcPr>
          <w:p w14:paraId="3B1BFC6D" w14:textId="77777777" w:rsidR="00752C07" w:rsidRPr="00100E18" w:rsidRDefault="002A051F" w:rsidP="00DF027C">
            <w:pPr>
              <w:pStyle w:val="Content"/>
              <w:rPr>
                <w:b/>
                <w:bCs/>
                <w:sz w:val="40"/>
                <w:szCs w:val="40"/>
              </w:rPr>
            </w:pPr>
            <w:r w:rsidRPr="00100E18">
              <w:rPr>
                <w:b/>
                <w:bCs/>
                <w:sz w:val="40"/>
                <w:szCs w:val="40"/>
              </w:rPr>
              <w:lastRenderedPageBreak/>
              <w:t>Introduction:</w:t>
            </w:r>
          </w:p>
          <w:p w14:paraId="3BAFC33B" w14:textId="77777777" w:rsidR="002A051F" w:rsidRDefault="002A051F" w:rsidP="00DF027C">
            <w:pPr>
              <w:pStyle w:val="Content"/>
            </w:pPr>
          </w:p>
          <w:p w14:paraId="60E17BE8" w14:textId="377E2A1E" w:rsidR="002A051F" w:rsidRDefault="002A051F" w:rsidP="002A051F">
            <w:r>
              <w:t xml:space="preserve">This is </w:t>
            </w:r>
            <w:r w:rsidR="00712FC4">
              <w:t>a console</w:t>
            </w:r>
            <w:r>
              <w:t xml:space="preserve"> based mini banking application system, which has been </w:t>
            </w:r>
            <w:r w:rsidR="00A66EFA">
              <w:t>designed</w:t>
            </w:r>
            <w:r>
              <w:t xml:space="preserve"> in Java Technology. In this application we are trying to make some basic functionality for </w:t>
            </w:r>
            <w:r w:rsidR="00712FC4">
              <w:t>the end</w:t>
            </w:r>
            <w:r>
              <w:t xml:space="preserve"> user. There are some basic </w:t>
            </w:r>
            <w:r w:rsidR="00712FC4">
              <w:t>operations</w:t>
            </w:r>
            <w:r>
              <w:t xml:space="preserve"> that </w:t>
            </w:r>
            <w:r w:rsidR="00712FC4">
              <w:t>users</w:t>
            </w:r>
            <w:r>
              <w:t xml:space="preserve"> can perform on their account.</w:t>
            </w:r>
          </w:p>
          <w:p w14:paraId="455B6C71" w14:textId="77777777" w:rsidR="002A051F" w:rsidRDefault="002A051F" w:rsidP="00DF027C">
            <w:pPr>
              <w:pStyle w:val="Content"/>
            </w:pPr>
          </w:p>
        </w:tc>
      </w:tr>
      <w:tr w:rsidR="00DF027C" w14:paraId="6C5DE9F6" w14:textId="77777777" w:rsidTr="00DF027C">
        <w:trPr>
          <w:trHeight w:val="1899"/>
        </w:trPr>
        <w:tc>
          <w:tcPr>
            <w:tcW w:w="9999" w:type="dxa"/>
            <w:shd w:val="clear" w:color="auto" w:fill="F2F2F2" w:themeFill="background1" w:themeFillShade="F2"/>
            <w:vAlign w:val="center"/>
          </w:tcPr>
          <w:p w14:paraId="668DE382" w14:textId="77777777" w:rsidR="00DF027C" w:rsidRPr="002A051F" w:rsidRDefault="002A051F" w:rsidP="00DF027C">
            <w:pPr>
              <w:pStyle w:val="EmphasisText"/>
              <w:jc w:val="center"/>
              <w:rPr>
                <w:rFonts w:ascii="Algerian" w:hAnsi="Algerian"/>
                <w:sz w:val="72"/>
                <w:szCs w:val="72"/>
              </w:rPr>
            </w:pPr>
            <w:r w:rsidRPr="002A051F">
              <w:rPr>
                <w:rFonts w:ascii="Algerian" w:hAnsi="Algerian"/>
                <w:sz w:val="72"/>
                <w:szCs w:val="72"/>
              </w:rPr>
              <w:t>BANKING APPLICATION</w:t>
            </w:r>
          </w:p>
        </w:tc>
      </w:tr>
    </w:tbl>
    <w:p w14:paraId="69E5663F" w14:textId="77777777" w:rsidR="00524C66" w:rsidRDefault="00524C66" w:rsidP="00524C66">
      <w:r>
        <w:t>Operation:</w:t>
      </w:r>
    </w:p>
    <w:p w14:paraId="20905DAC" w14:textId="77777777" w:rsidR="00524C66" w:rsidRDefault="00524C66" w:rsidP="00524C66">
      <w:r>
        <w:t>1. User can open own account in bank</w:t>
      </w:r>
    </w:p>
    <w:p w14:paraId="5D6660B5" w14:textId="77777777" w:rsidR="00524C66" w:rsidRDefault="00524C66" w:rsidP="00524C66">
      <w:r>
        <w:t xml:space="preserve">2. Get the information </w:t>
      </w:r>
      <w:r w:rsidR="00712FC4">
        <w:t>based on</w:t>
      </w:r>
      <w:r>
        <w:t xml:space="preserve"> account n</w:t>
      </w:r>
      <w:r w:rsidR="00712FC4">
        <w:t>umber</w:t>
      </w:r>
    </w:p>
    <w:p w14:paraId="3B98D5B2" w14:textId="77777777" w:rsidR="00524C66" w:rsidRDefault="00524C66" w:rsidP="00524C66">
      <w:r>
        <w:t>3. Deposited the money to their bank account</w:t>
      </w:r>
    </w:p>
    <w:p w14:paraId="714AF49D" w14:textId="77777777" w:rsidR="00524C66" w:rsidRDefault="00524C66" w:rsidP="00524C66">
      <w:r>
        <w:t>4. Withdraw the money to their bank account</w:t>
      </w:r>
    </w:p>
    <w:p w14:paraId="63971AE7" w14:textId="77777777" w:rsidR="00524C66" w:rsidRDefault="00524C66">
      <w:r>
        <w:br w:type="page"/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F027C" w14:paraId="48DB90D7" w14:textId="77777777" w:rsidTr="00DF027C">
        <w:trPr>
          <w:trHeight w:val="5931"/>
        </w:trPr>
        <w:tc>
          <w:tcPr>
            <w:tcW w:w="9999" w:type="dxa"/>
          </w:tcPr>
          <w:p w14:paraId="36EFF11A" w14:textId="77777777" w:rsidR="00DF027C" w:rsidRPr="00100E18" w:rsidRDefault="00524C66" w:rsidP="00DF027C">
            <w:pPr>
              <w:pStyle w:val="Content"/>
              <w:rPr>
                <w:b/>
                <w:bCs/>
                <w:i/>
                <w:sz w:val="36"/>
              </w:rPr>
            </w:pPr>
            <w:r w:rsidRPr="00100E18">
              <w:rPr>
                <w:b/>
                <w:bCs/>
                <w:iCs/>
                <w:sz w:val="36"/>
              </w:rPr>
              <w:lastRenderedPageBreak/>
              <w:t>General</w:t>
            </w:r>
            <w:r w:rsidRPr="00100E18">
              <w:rPr>
                <w:b/>
                <w:bCs/>
                <w:i/>
                <w:sz w:val="36"/>
              </w:rPr>
              <w:t xml:space="preserve"> </w:t>
            </w:r>
            <w:r w:rsidRPr="00100E18">
              <w:rPr>
                <w:b/>
                <w:bCs/>
                <w:iCs/>
                <w:sz w:val="36"/>
              </w:rPr>
              <w:t>Purpose</w:t>
            </w:r>
            <w:r w:rsidRPr="00100E18">
              <w:rPr>
                <w:b/>
                <w:bCs/>
                <w:i/>
                <w:sz w:val="36"/>
              </w:rPr>
              <w:t>:</w:t>
            </w:r>
          </w:p>
          <w:p w14:paraId="2E013C7A" w14:textId="77777777" w:rsidR="00F103E7" w:rsidRDefault="00F103E7" w:rsidP="00524C66">
            <w:r>
              <w:t xml:space="preserve"> </w:t>
            </w:r>
          </w:p>
          <w:p w14:paraId="0079D97C" w14:textId="77777777" w:rsidR="00524C66" w:rsidRDefault="00712FC4" w:rsidP="00524C66">
            <w:r>
              <w:t>The general</w:t>
            </w:r>
            <w:r w:rsidR="00524C66">
              <w:t xml:space="preserve"> purpose of </w:t>
            </w:r>
            <w:r>
              <w:t>this</w:t>
            </w:r>
            <w:r w:rsidR="00524C66">
              <w:t xml:space="preserve"> application is to provide bank related </w:t>
            </w:r>
            <w:r w:rsidR="00F103E7">
              <w:t>basic activity</w:t>
            </w:r>
            <w:r w:rsidR="00524C66">
              <w:t xml:space="preserve"> to end user. Customers can check their balance, </w:t>
            </w:r>
            <w:proofErr w:type="gramStart"/>
            <w:r w:rsidR="00524C66">
              <w:t>They</w:t>
            </w:r>
            <w:proofErr w:type="gramEnd"/>
            <w:r w:rsidR="00524C66">
              <w:t xml:space="preserve"> can also withdraw and deposit the money in their bank account though software without the need of going personally to a Bank. This app gives </w:t>
            </w:r>
            <w:proofErr w:type="gramStart"/>
            <w:r w:rsidR="00524C66">
              <w:t>user</w:t>
            </w:r>
            <w:proofErr w:type="gramEnd"/>
            <w:r w:rsidR="00524C66">
              <w:t xml:space="preserve"> the facility to work in one’s own comfort and at a time convenience for them. It is user friendly</w:t>
            </w:r>
            <w:r w:rsidR="00440917">
              <w:t xml:space="preserve"> application.</w:t>
            </w:r>
          </w:p>
          <w:p w14:paraId="5D991042" w14:textId="77777777" w:rsidR="00F103E7" w:rsidRDefault="00F103E7" w:rsidP="00524C66"/>
          <w:p w14:paraId="5411A63E" w14:textId="77777777" w:rsidR="00F103E7" w:rsidRDefault="00F103E7" w:rsidP="00524C66"/>
          <w:p w14:paraId="44237DE7" w14:textId="77777777" w:rsidR="00F103E7" w:rsidRDefault="00F103E7" w:rsidP="00524C66"/>
          <w:p w14:paraId="20A1D78B" w14:textId="77777777" w:rsidR="00F103E7" w:rsidRDefault="00F103E7" w:rsidP="00524C66"/>
          <w:p w14:paraId="7BD6B40D" w14:textId="77777777" w:rsidR="00F103E7" w:rsidRDefault="00F103E7" w:rsidP="00524C66"/>
          <w:p w14:paraId="76C65EA4" w14:textId="77777777" w:rsidR="00F103E7" w:rsidRDefault="00F103E7" w:rsidP="00524C66"/>
          <w:p w14:paraId="3329A69A" w14:textId="77777777" w:rsidR="00F103E7" w:rsidRDefault="00F103E7" w:rsidP="00524C66"/>
          <w:p w14:paraId="5FE92082" w14:textId="77777777" w:rsidR="00F103E7" w:rsidRDefault="00F103E7" w:rsidP="00524C66"/>
          <w:p w14:paraId="0D910EC5" w14:textId="77777777" w:rsidR="00F103E7" w:rsidRDefault="00F103E7" w:rsidP="00524C66"/>
          <w:p w14:paraId="10F0527E" w14:textId="77777777" w:rsidR="00F103E7" w:rsidRDefault="00F103E7" w:rsidP="00524C66"/>
          <w:p w14:paraId="6E9964B7" w14:textId="77777777" w:rsidR="00F103E7" w:rsidRDefault="00F103E7" w:rsidP="00524C66"/>
          <w:p w14:paraId="0DB9C27C" w14:textId="77777777" w:rsidR="00F103E7" w:rsidRDefault="00F103E7" w:rsidP="00524C66"/>
          <w:p w14:paraId="2A66C838" w14:textId="77777777" w:rsidR="00F103E7" w:rsidRDefault="00F103E7" w:rsidP="00524C66"/>
          <w:p w14:paraId="441BD686" w14:textId="77777777" w:rsidR="00F103E7" w:rsidRDefault="00F103E7" w:rsidP="00524C66"/>
          <w:p w14:paraId="7B01A5C6" w14:textId="77777777" w:rsidR="00F103E7" w:rsidRDefault="00F103E7" w:rsidP="00524C66"/>
          <w:p w14:paraId="094187A2" w14:textId="77777777" w:rsidR="00F103E7" w:rsidRDefault="00F103E7" w:rsidP="00524C66"/>
          <w:p w14:paraId="31FCF824" w14:textId="77777777" w:rsidR="00F103E7" w:rsidRDefault="00F103E7" w:rsidP="00524C66"/>
          <w:p w14:paraId="50C84FF3" w14:textId="77777777" w:rsidR="00F103E7" w:rsidRDefault="00F103E7" w:rsidP="00524C66"/>
          <w:p w14:paraId="2FAFF312" w14:textId="77777777" w:rsidR="00F103E7" w:rsidRDefault="00F103E7" w:rsidP="00524C66"/>
          <w:p w14:paraId="0C0CD28F" w14:textId="77777777" w:rsidR="00F103E7" w:rsidRDefault="00F103E7" w:rsidP="00524C66"/>
          <w:p w14:paraId="62F66355" w14:textId="77777777" w:rsidR="00F103E7" w:rsidRDefault="00F103E7" w:rsidP="00524C66"/>
          <w:p w14:paraId="214D943D" w14:textId="77777777" w:rsidR="00F103E7" w:rsidRDefault="00F103E7" w:rsidP="00524C66"/>
          <w:p w14:paraId="383CB244" w14:textId="77777777" w:rsidR="00F103E7" w:rsidRDefault="00F103E7" w:rsidP="00524C66"/>
          <w:p w14:paraId="0B8FA6D5" w14:textId="77777777" w:rsidR="00F103E7" w:rsidRDefault="00F103E7" w:rsidP="00524C66"/>
          <w:p w14:paraId="210001D6" w14:textId="77777777" w:rsidR="00F103E7" w:rsidRDefault="00F103E7" w:rsidP="00524C66"/>
          <w:p w14:paraId="18533B06" w14:textId="77777777" w:rsidR="00F103E7" w:rsidRDefault="00F103E7" w:rsidP="00524C66"/>
          <w:p w14:paraId="4C0C0535" w14:textId="77777777" w:rsidR="00F103E7" w:rsidRDefault="00F103E7" w:rsidP="00524C66">
            <w:pPr>
              <w:rPr>
                <w:sz w:val="40"/>
                <w:szCs w:val="40"/>
              </w:rPr>
            </w:pPr>
            <w:r w:rsidRPr="00F103E7">
              <w:rPr>
                <w:sz w:val="40"/>
                <w:szCs w:val="40"/>
              </w:rPr>
              <w:lastRenderedPageBreak/>
              <w:t>Design</w:t>
            </w:r>
            <w:r>
              <w:rPr>
                <w:sz w:val="40"/>
                <w:szCs w:val="40"/>
              </w:rPr>
              <w:t>:</w:t>
            </w:r>
          </w:p>
          <w:p w14:paraId="0430ACA8" w14:textId="77777777" w:rsidR="00F103E7" w:rsidRDefault="00F103E7" w:rsidP="00524C66">
            <w:pPr>
              <w:rPr>
                <w:sz w:val="40"/>
                <w:szCs w:val="40"/>
              </w:rPr>
            </w:pPr>
          </w:p>
          <w:p w14:paraId="5A5C59CF" w14:textId="77777777" w:rsidR="00F103E7" w:rsidRDefault="00F103E7" w:rsidP="00524C66">
            <w:pPr>
              <w:rPr>
                <w:szCs w:val="28"/>
              </w:rPr>
            </w:pPr>
            <w:r>
              <w:rPr>
                <w:szCs w:val="28"/>
              </w:rPr>
              <w:t>1.</w:t>
            </w:r>
            <w:r w:rsidRPr="00F103E7">
              <w:rPr>
                <w:szCs w:val="28"/>
              </w:rPr>
              <w:t>UseCase Diagram</w:t>
            </w:r>
            <w:r>
              <w:rPr>
                <w:szCs w:val="28"/>
              </w:rPr>
              <w:t>-</w:t>
            </w:r>
          </w:p>
          <w:p w14:paraId="23EE3D8E" w14:textId="77777777" w:rsidR="00F103E7" w:rsidRDefault="00F103E7" w:rsidP="00524C66">
            <w:pPr>
              <w:rPr>
                <w:szCs w:val="28"/>
              </w:rPr>
            </w:pPr>
          </w:p>
          <w:p w14:paraId="05BC44E2" w14:textId="77777777" w:rsidR="00F103E7" w:rsidRDefault="00F103E7" w:rsidP="00524C66">
            <w:pPr>
              <w:rPr>
                <w:szCs w:val="28"/>
              </w:rPr>
            </w:pPr>
          </w:p>
          <w:p w14:paraId="22AB52D7" w14:textId="77777777" w:rsidR="00F103E7" w:rsidRDefault="00F103E7" w:rsidP="00524C66">
            <w:pPr>
              <w:rPr>
                <w:szCs w:val="28"/>
              </w:rPr>
            </w:pPr>
          </w:p>
          <w:p w14:paraId="2195D98D" w14:textId="77777777" w:rsidR="00F103E7" w:rsidRDefault="00F103E7" w:rsidP="00524C66">
            <w:pPr>
              <w:rPr>
                <w:szCs w:val="28"/>
              </w:rPr>
            </w:pPr>
          </w:p>
          <w:p w14:paraId="0CC7A8BA" w14:textId="77777777" w:rsidR="00F103E7" w:rsidRPr="00F103E7" w:rsidRDefault="00F103E7" w:rsidP="00524C66">
            <w:pPr>
              <w:rPr>
                <w:szCs w:val="28"/>
              </w:rPr>
            </w:pPr>
            <w:r>
              <w:rPr>
                <w:noProof/>
                <w:szCs w:val="28"/>
                <w:lang w:bidi="hi-IN"/>
              </w:rPr>
              <w:drawing>
                <wp:inline distT="0" distB="0" distL="0" distR="0" wp14:anchorId="32151B46">
                  <wp:extent cx="6316060" cy="4857750"/>
                  <wp:effectExtent l="19050" t="0" r="854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16060" cy="4857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A0AB61" w14:textId="77777777" w:rsidR="00524C66" w:rsidRDefault="00524C66" w:rsidP="00DF027C">
            <w:pPr>
              <w:pStyle w:val="Content"/>
              <w:rPr>
                <w:i/>
                <w:sz w:val="36"/>
              </w:rPr>
            </w:pPr>
          </w:p>
        </w:tc>
      </w:tr>
    </w:tbl>
    <w:p w14:paraId="2A505176" w14:textId="77777777" w:rsidR="00F103E7" w:rsidRDefault="00F103E7" w:rsidP="00DF027C"/>
    <w:p w14:paraId="6651EF09" w14:textId="77777777" w:rsidR="00F103E7" w:rsidRDefault="00F103E7" w:rsidP="00DF027C"/>
    <w:p w14:paraId="704C1DEF" w14:textId="77777777" w:rsidR="00F103E7" w:rsidRDefault="00F103E7" w:rsidP="00DF027C"/>
    <w:p w14:paraId="332548B8" w14:textId="77777777" w:rsidR="00F103E7" w:rsidRDefault="00F103E7" w:rsidP="00DF027C"/>
    <w:p w14:paraId="38638E17" w14:textId="77777777" w:rsidR="001010E6" w:rsidRDefault="001010E6" w:rsidP="00DF027C"/>
    <w:p w14:paraId="5E4EDAA0" w14:textId="77777777" w:rsidR="001010E6" w:rsidRDefault="001010E6" w:rsidP="00DF027C"/>
    <w:p w14:paraId="122616E7" w14:textId="77777777" w:rsidR="00F103E7" w:rsidRDefault="00F103E7" w:rsidP="00F103E7"/>
    <w:p w14:paraId="5A49492C" w14:textId="77777777" w:rsidR="00F103E7" w:rsidRDefault="00F103E7" w:rsidP="00F103E7"/>
    <w:p w14:paraId="48891219" w14:textId="77777777" w:rsidR="00F103E7" w:rsidRDefault="00F103E7" w:rsidP="00F103E7">
      <w:r>
        <w:t>2.Class Diagram-</w:t>
      </w:r>
    </w:p>
    <w:p w14:paraId="4D881F40" w14:textId="77777777" w:rsidR="00524C66" w:rsidRDefault="00524C66" w:rsidP="00DF027C"/>
    <w:p w14:paraId="7A23AFBD" w14:textId="77777777" w:rsidR="00F103E7" w:rsidRDefault="00F103E7" w:rsidP="00DF027C"/>
    <w:p w14:paraId="4619EF87" w14:textId="77777777" w:rsidR="00F103E7" w:rsidRDefault="00F103E7" w:rsidP="00DF027C"/>
    <w:p w14:paraId="6C06F046" w14:textId="77777777" w:rsidR="00F103E7" w:rsidRDefault="00F103E7" w:rsidP="00DF027C"/>
    <w:p w14:paraId="613C8C4A" w14:textId="77777777" w:rsidR="00F103E7" w:rsidRDefault="00F103E7" w:rsidP="00DF027C">
      <w:r>
        <w:rPr>
          <w:noProof/>
          <w:lang w:bidi="hi-IN"/>
        </w:rPr>
        <w:drawing>
          <wp:inline distT="0" distB="0" distL="0" distR="0" wp14:anchorId="6EC4230B">
            <wp:extent cx="6309360" cy="4021060"/>
            <wp:effectExtent l="1905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402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DECB39" w14:textId="77777777" w:rsidR="00524C66" w:rsidRDefault="00524C66" w:rsidP="00DF027C"/>
    <w:p w14:paraId="00272978" w14:textId="77777777" w:rsidR="001010E6" w:rsidRPr="00D70D02" w:rsidRDefault="001010E6" w:rsidP="00DF027C"/>
    <w:sectPr w:rsidR="001010E6" w:rsidRPr="00D70D02" w:rsidSect="00DF027C">
      <w:headerReference w:type="default" r:id="rId10"/>
      <w:footerReference w:type="default" r:id="rId11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3D60A5" w14:textId="77777777" w:rsidR="00F85CD3" w:rsidRDefault="00F85CD3">
      <w:r>
        <w:separator/>
      </w:r>
    </w:p>
    <w:p w14:paraId="26B15D87" w14:textId="77777777" w:rsidR="00F85CD3" w:rsidRDefault="00F85CD3"/>
  </w:endnote>
  <w:endnote w:type="continuationSeparator" w:id="0">
    <w:p w14:paraId="142A4362" w14:textId="77777777" w:rsidR="00F85CD3" w:rsidRDefault="00F85CD3">
      <w:r>
        <w:continuationSeparator/>
      </w:r>
    </w:p>
    <w:p w14:paraId="3467B249" w14:textId="77777777" w:rsidR="00F85CD3" w:rsidRDefault="00F85C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862EB2" w14:textId="77777777" w:rsidR="00DF027C" w:rsidRDefault="00AC1BFE">
        <w:pPr>
          <w:pStyle w:val="Footer"/>
          <w:jc w:val="center"/>
        </w:pPr>
        <w:r>
          <w:fldChar w:fldCharType="begin"/>
        </w:r>
        <w:r w:rsidR="00DF027C">
          <w:instrText xml:space="preserve"> PAGE   \* MERGEFORMAT </w:instrText>
        </w:r>
        <w:r>
          <w:fldChar w:fldCharType="separate"/>
        </w:r>
        <w:r w:rsidR="008567B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0BA4593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DD32F" w14:textId="77777777" w:rsidR="00F85CD3" w:rsidRDefault="00F85CD3">
      <w:r>
        <w:separator/>
      </w:r>
    </w:p>
    <w:p w14:paraId="7B8BAB28" w14:textId="77777777" w:rsidR="00F85CD3" w:rsidRDefault="00F85CD3"/>
  </w:footnote>
  <w:footnote w:type="continuationSeparator" w:id="0">
    <w:p w14:paraId="72F9A614" w14:textId="77777777" w:rsidR="00F85CD3" w:rsidRDefault="00F85CD3">
      <w:r>
        <w:continuationSeparator/>
      </w:r>
    </w:p>
    <w:p w14:paraId="6E654B98" w14:textId="77777777" w:rsidR="00F85CD3" w:rsidRDefault="00F85CD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06DEBB7E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34038A55" w14:textId="77777777" w:rsidR="00D077E9" w:rsidRDefault="00D077E9">
          <w:pPr>
            <w:pStyle w:val="Header"/>
          </w:pPr>
        </w:p>
      </w:tc>
    </w:tr>
  </w:tbl>
  <w:p w14:paraId="29CB97BB" w14:textId="77777777" w:rsidR="00D077E9" w:rsidRDefault="00D077E9" w:rsidP="00D077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010E6"/>
    <w:rsid w:val="0002482E"/>
    <w:rsid w:val="00050324"/>
    <w:rsid w:val="000A0150"/>
    <w:rsid w:val="000E63C9"/>
    <w:rsid w:val="00100E18"/>
    <w:rsid w:val="001010E6"/>
    <w:rsid w:val="00130E9D"/>
    <w:rsid w:val="00150A6D"/>
    <w:rsid w:val="0018505F"/>
    <w:rsid w:val="00185B35"/>
    <w:rsid w:val="001F2BC8"/>
    <w:rsid w:val="001F5F6B"/>
    <w:rsid w:val="00243EBC"/>
    <w:rsid w:val="00246A35"/>
    <w:rsid w:val="00284348"/>
    <w:rsid w:val="002A051F"/>
    <w:rsid w:val="002F51F5"/>
    <w:rsid w:val="00312137"/>
    <w:rsid w:val="00330359"/>
    <w:rsid w:val="0033762F"/>
    <w:rsid w:val="00366C7E"/>
    <w:rsid w:val="00384EA3"/>
    <w:rsid w:val="003A39A1"/>
    <w:rsid w:val="003C2191"/>
    <w:rsid w:val="003D3863"/>
    <w:rsid w:val="004110DE"/>
    <w:rsid w:val="0044085A"/>
    <w:rsid w:val="00440917"/>
    <w:rsid w:val="004B21A5"/>
    <w:rsid w:val="005037F0"/>
    <w:rsid w:val="00516A86"/>
    <w:rsid w:val="0052168F"/>
    <w:rsid w:val="00524C66"/>
    <w:rsid w:val="005275F6"/>
    <w:rsid w:val="00572102"/>
    <w:rsid w:val="005F1BB0"/>
    <w:rsid w:val="00656C4D"/>
    <w:rsid w:val="006E5716"/>
    <w:rsid w:val="00712FC4"/>
    <w:rsid w:val="007302B3"/>
    <w:rsid w:val="00730733"/>
    <w:rsid w:val="00730E3A"/>
    <w:rsid w:val="00736AAF"/>
    <w:rsid w:val="00752C07"/>
    <w:rsid w:val="00765B2A"/>
    <w:rsid w:val="007727C9"/>
    <w:rsid w:val="00783A34"/>
    <w:rsid w:val="007C6B52"/>
    <w:rsid w:val="007D16C5"/>
    <w:rsid w:val="008567B2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834E5"/>
    <w:rsid w:val="009C7720"/>
    <w:rsid w:val="00A23AFA"/>
    <w:rsid w:val="00A31B3E"/>
    <w:rsid w:val="00A532F3"/>
    <w:rsid w:val="00A66EFA"/>
    <w:rsid w:val="00A8489E"/>
    <w:rsid w:val="00AC1BFE"/>
    <w:rsid w:val="00AC29F3"/>
    <w:rsid w:val="00B231E5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6729B"/>
    <w:rsid w:val="00D70D02"/>
    <w:rsid w:val="00D770C7"/>
    <w:rsid w:val="00D86945"/>
    <w:rsid w:val="00D90290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03E7"/>
    <w:rsid w:val="00F11DCF"/>
    <w:rsid w:val="00F162EA"/>
    <w:rsid w:val="00F52D27"/>
    <w:rsid w:val="00F73B57"/>
    <w:rsid w:val="00F83527"/>
    <w:rsid w:val="00F85CD3"/>
    <w:rsid w:val="00F968F7"/>
    <w:rsid w:val="00FD583F"/>
    <w:rsid w:val="00FD7488"/>
    <w:rsid w:val="00FF16B4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395687DE"/>
  <w15:docId w15:val="{A541C6D8-FB32-4E81-A062-A6EEE1CE1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1B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BFE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d\AppData\Local\Microsoft\Office\16.0\DTS\en-IN%7b1F7838FB-D391-465E-A373-DDF7CAE08C5F%7d\%7bE4295485-90CC-4AE7-89AB-55F1E9816CA3%7dtf1639285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E742F2D7A1846EE9BD7DCF9B614C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748148-2342-4C93-B248-9813548A4234}"/>
      </w:docPartPr>
      <w:docPartBody>
        <w:p w:rsidR="00F5667F" w:rsidRDefault="00F5667F">
          <w:pPr>
            <w:pStyle w:val="3E742F2D7A1846EE9BD7DCF9B614CA97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July 3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763C9DB71DD445E09A95383449E585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AF0EF4-CF2A-45CF-AB16-A5A9C1AFD1AD}"/>
      </w:docPartPr>
      <w:docPartBody>
        <w:p w:rsidR="00F5667F" w:rsidRDefault="00F5667F">
          <w:pPr>
            <w:pStyle w:val="763C9DB71DD445E09A95383449E585B4"/>
          </w:pPr>
          <w:r>
            <w:t>COMPANY NAME</w:t>
          </w:r>
        </w:p>
      </w:docPartBody>
    </w:docPart>
    <w:docPart>
      <w:docPartPr>
        <w:name w:val="17386A365DF843B0807A477BF2CEAD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7DBFAD-C4E8-47CA-A178-1EBEE2738C57}"/>
      </w:docPartPr>
      <w:docPartBody>
        <w:p w:rsidR="00F5667F" w:rsidRDefault="00F5667F">
          <w:pPr>
            <w:pStyle w:val="17386A365DF843B0807A477BF2CEAD24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751C"/>
    <w:rsid w:val="008F751C"/>
    <w:rsid w:val="00BD19B3"/>
    <w:rsid w:val="00F5667F"/>
    <w:rsid w:val="00F65D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6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rsid w:val="00F5667F"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kern w:val="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sid w:val="00F5667F"/>
    <w:rPr>
      <w:caps/>
      <w:color w:val="44546A" w:themeColor="text2"/>
      <w:spacing w:val="20"/>
      <w:kern w:val="0"/>
      <w:sz w:val="32"/>
      <w:lang w:val="en-US" w:eastAsia="en-US"/>
    </w:rPr>
  </w:style>
  <w:style w:type="paragraph" w:customStyle="1" w:styleId="3E742F2D7A1846EE9BD7DCF9B614CA97">
    <w:name w:val="3E742F2D7A1846EE9BD7DCF9B614CA97"/>
    <w:rsid w:val="00F5667F"/>
  </w:style>
  <w:style w:type="paragraph" w:customStyle="1" w:styleId="763C9DB71DD445E09A95383449E585B4">
    <w:name w:val="763C9DB71DD445E09A95383449E585B4"/>
    <w:rsid w:val="00F5667F"/>
  </w:style>
  <w:style w:type="paragraph" w:customStyle="1" w:styleId="17386A365DF843B0807A477BF2CEAD24">
    <w:name w:val="17386A365DF843B0807A477BF2CEAD24"/>
    <w:rsid w:val="00F5667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Shikha Verma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{E4295485-90CC-4AE7-89AB-55F1E9816CA3}tf16392850_win32</Template>
  <TotalTime>9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Siddharth Mone</dc:creator>
  <cp:lastModifiedBy>Siddharth Mone</cp:lastModifiedBy>
  <cp:revision>6</cp:revision>
  <cp:lastPrinted>2006-08-01T17:47:00Z</cp:lastPrinted>
  <dcterms:created xsi:type="dcterms:W3CDTF">2023-07-04T09:32:00Z</dcterms:created>
  <dcterms:modified xsi:type="dcterms:W3CDTF">2023-07-04T10:17:00Z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